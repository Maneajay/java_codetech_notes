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Note- This project is for everyone.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Name- Quiz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Start date- 19-08-2024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End date- 23-08-2024(Time sharp 4 pm)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Technology- Core Java, JDBC, MYSQL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Requirement-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Store the 10 multiple choice questions related to java into database with correct answer.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 of these, user should able to presented random questions.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 question has four options only.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will choose the answers.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ability to store the multiple student score into database.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 will display the result- it means what is the score out of 10.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display the marks as below</w:t>
      </w:r>
    </w:p>
    <w:p>
      <w:pPr>
        <w:pStyle w:val="1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A- 8-10</w:t>
      </w:r>
    </w:p>
    <w:p>
      <w:pPr>
        <w:pStyle w:val="1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B- 6-8</w:t>
      </w:r>
    </w:p>
    <w:p>
      <w:pPr>
        <w:pStyle w:val="1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C- 5</w:t>
      </w:r>
    </w:p>
    <w:p>
      <w:pPr>
        <w:pStyle w:val="1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D- &lt;5 then its fail.</w:t>
      </w:r>
    </w:p>
    <w:p>
      <w:pPr>
        <w:pStyle w:val="15"/>
        <w:rPr>
          <w:rFonts w:ascii="Verdana" w:hAnsi="Verdana"/>
          <w:sz w:val="20"/>
          <w:szCs w:val="20"/>
        </w:rPr>
      </w:pP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Display the list of student’s id, name with score into console as sorting order.</w:t>
      </w:r>
    </w:p>
    <w:p>
      <w:pPr>
        <w:pStyle w:val="15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get the particular record by using student id only. If someone wants to retrieve theirs score from database.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Note- - </w:t>
      </w:r>
    </w:p>
    <w:p>
      <w:pPr>
        <w:pStyle w:val="15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oops concepts, collection, string, exception handling and also try to use other concepts also as per developer point of view.</w:t>
      </w:r>
    </w:p>
    <w:p>
      <w:pPr>
        <w:pStyle w:val="15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should be tested end to end.</w:t>
      </w:r>
      <w:bookmarkStart w:id="0" w:name="_GoBack"/>
      <w:bookmarkEnd w:id="0"/>
    </w:p>
    <w:p>
      <w:pPr>
        <w:pStyle w:val="15"/>
        <w:rPr>
          <w:rFonts w:ascii="Verdana" w:hAnsi="Verdana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8924BCB"/>
    <w:multiLevelType w:val="hybridMultilevel"/>
    <w:tmpl w:val="C0E8232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1"/>
    <w:multiLevelType w:val="hybridMultilevel"/>
    <w:tmpl w:val="F694478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0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80</TotalTime>
  <Application>Yozo_Office</Application>
  <Pages>1</Pages>
  <Words>183</Words>
  <Characters>861</Characters>
  <Lines>25</Lines>
  <Paragraphs>22</Paragraphs>
  <CharactersWithSpaces>1021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Jeevan</dc:creator>
  <cp:lastModifiedBy>vivo user</cp:lastModifiedBy>
  <cp:revision>219</cp:revision>
  <dcterms:created xsi:type="dcterms:W3CDTF">2021-02-16T05:03:00Z</dcterms:created>
  <dcterms:modified xsi:type="dcterms:W3CDTF">2024-08-18T16:44:09Z</dcterms:modified>
</cp:coreProperties>
</file>