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Note- This project is for everyone.</w:t>
      </w:r>
    </w:p>
    <w:p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Project Name- E-Commerce</w:t>
      </w:r>
    </w:p>
    <w:p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Project Start date- 19-08-2024</w:t>
      </w:r>
    </w:p>
    <w:p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Project End date- 23-08-2024 (Sharp 4 pm)</w:t>
      </w:r>
    </w:p>
    <w:p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Technology- Core Java, JDBC, MYSQL</w:t>
      </w:r>
    </w:p>
    <w:p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Project Requirement-</w:t>
      </w:r>
    </w:p>
    <w:p>
      <w:pPr>
        <w:pStyle w:val="15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Store the 10 products into database with product id, description, price, name, quantity.</w:t>
      </w:r>
    </w:p>
    <w:p>
      <w:pPr>
        <w:pStyle w:val="15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User is able to register first then buy the product.</w:t>
      </w:r>
    </w:p>
    <w:p>
      <w:pPr>
        <w:pStyle w:val="15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User can buy the multiple products.</w:t>
      </w:r>
    </w:p>
    <w:p>
      <w:pPr>
        <w:pStyle w:val="15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User should able to see the product list into ascending order.</w:t>
      </w:r>
    </w:p>
    <w:p>
      <w:pPr>
        <w:pStyle w:val="15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Once the user selected the product then adds that product to cart.</w:t>
      </w:r>
    </w:p>
    <w:p>
      <w:pPr>
        <w:pStyle w:val="15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Also ability to calculate the all the product price and display that amount to end user.</w:t>
      </w:r>
    </w:p>
    <w:p>
      <w:pPr>
        <w:pStyle w:val="15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Admin should able to check the quantity of each product by using the product id.</w:t>
      </w:r>
    </w:p>
    <w:p>
      <w:pPr>
        <w:pStyle w:val="15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Ability to display the entire registered user list.</w:t>
      </w:r>
    </w:p>
    <w:p>
      <w:pPr>
        <w:pStyle w:val="15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Admin should able to check the particular user history for product purchase details.</w:t>
      </w:r>
    </w:p>
    <w:p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Note- </w:t>
      </w:r>
    </w:p>
    <w:p>
      <w:pPr>
        <w:pStyle w:val="15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Use oops concepts, collection, string, exception handling and also try to use other concepts also as per developer point of view.</w:t>
      </w:r>
    </w:p>
    <w:p>
      <w:pPr>
        <w:pStyle w:val="15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Application should be tested end to end.</w:t>
      </w:r>
      <w:bookmarkStart w:id="0" w:name="_GoBack"/>
      <w:bookmarkEnd w:id="0"/>
    </w:p>
    <w:p>
      <w:pPr>
        <w:rPr>
          <w:rFonts w:ascii="Verdana" w:hAnsi="Verdana"/>
        </w:rPr>
      </w:pPr>
    </w:p>
    <w:sectPr>
      <w:pgSz w:w="12240" w:h="15840"/>
      <w:pgMar w:top="1440" w:right="1440" w:bottom="1440" w:left="144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78924BCB"/>
    <w:multiLevelType w:val="hybridMultilevel"/>
    <w:tmpl w:val="C0E8232A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0C095861"/>
    <w:multiLevelType w:val="hybridMultilevel"/>
    <w:tmpl w:val="F694478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43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Calibri" w:eastAsia="Calibri" w:cs="Arial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List Paragraph"/>
    <w:basedOn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82</TotalTime>
  <Application>Yozo_Office</Application>
  <Pages>1</Pages>
  <Words>171</Words>
  <Characters>844</Characters>
  <Lines>19</Lines>
  <Paragraphs>18</Paragraphs>
  <CharactersWithSpaces>998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Jeevan</dc:creator>
  <cp:lastModifiedBy>vivo user</cp:lastModifiedBy>
  <cp:revision>399</cp:revision>
  <dcterms:created xsi:type="dcterms:W3CDTF">2021-02-16T05:03:00Z</dcterms:created>
  <dcterms:modified xsi:type="dcterms:W3CDTF">2024-08-18T16:54:18Z</dcterms:modified>
</cp:coreProperties>
</file>